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25" w:rsidRPr="004A20D0" w:rsidRDefault="007F0B25" w:rsidP="004A20D0">
      <w:pPr>
        <w:pStyle w:val="berschrift1"/>
        <w:rPr>
          <w:sz w:val="64"/>
          <w:szCs w:val="64"/>
        </w:rPr>
      </w:pPr>
      <w:r w:rsidRPr="004A20D0">
        <w:rPr>
          <w:sz w:val="64"/>
          <w:szCs w:val="64"/>
        </w:rPr>
        <w:t xml:space="preserve">Kapitel: Überschrift </w:t>
      </w:r>
      <w:r w:rsidR="00B42733" w:rsidRPr="004A20D0">
        <w:rPr>
          <w:sz w:val="64"/>
          <w:szCs w:val="64"/>
        </w:rPr>
        <w:t>1</w:t>
      </w:r>
      <w:r w:rsidRPr="004A20D0">
        <w:rPr>
          <w:sz w:val="64"/>
          <w:szCs w:val="64"/>
        </w:rPr>
        <w:t xml:space="preserve">, Schriftgröße </w:t>
      </w:r>
      <w:r w:rsidR="007D37F5">
        <w:rPr>
          <w:sz w:val="64"/>
          <w:szCs w:val="64"/>
        </w:rPr>
        <w:t>32</w:t>
      </w:r>
      <w:r w:rsidRPr="004A20D0">
        <w:rPr>
          <w:sz w:val="64"/>
          <w:szCs w:val="64"/>
        </w:rPr>
        <w:t>, fett (auch für Einleitung, Vorwort und Bibliographie)</w:t>
      </w:r>
    </w:p>
    <w:p w:rsidR="007F0B25" w:rsidRDefault="007F0B25" w:rsidP="007F0B25">
      <w:r w:rsidRPr="00EB0180">
        <w:t>Fließtext: Schriftgröße 12, nicht fett.</w:t>
      </w:r>
      <w:r w:rsidR="00F571D9">
        <w:rPr>
          <w:rStyle w:val="Funotenzeichen"/>
        </w:rPr>
        <w:footnoteReference w:id="1"/>
      </w:r>
      <w:r w:rsidRPr="00EB0180">
        <w:t xml:space="preserve"> Ihre erste Fußnote sollte (wie in diesem Text) frühestens</w:t>
      </w:r>
      <w:r>
        <w:t xml:space="preserve"> am Ende des ersten Satzes im Fließtext stehen</w:t>
      </w:r>
      <w:r w:rsidRPr="003034FC">
        <w:t xml:space="preserve">. </w:t>
      </w:r>
      <w:r>
        <w:t>Wichtig ist,</w:t>
      </w:r>
      <w:r w:rsidR="00454045">
        <w:rPr>
          <w:rStyle w:val="Funotenzeichen"/>
        </w:rPr>
        <w:footnoteReference w:id="2"/>
      </w:r>
      <w:r>
        <w:t xml:space="preserve">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9A633D">
        <w:rPr>
          <w:i/>
        </w:rPr>
        <w:t>Wenn Sie Wörter oder einzelne Textteile kursiv setzen möchten, verwenden Sie bitte die Formatvorlage Kursiv.</w:t>
      </w:r>
      <w:r w:rsidRPr="00DD5025">
        <w:t xml:space="preserve"> </w:t>
      </w:r>
      <w:r w:rsidR="009A633D" w:rsidRPr="009A633D">
        <w:rPr>
          <w:b/>
        </w:rPr>
        <w:t>Fettstellung mit der Fettstellen-Funktion.</w:t>
      </w:r>
      <w:r w:rsidR="009A633D">
        <w:t xml:space="preserve"> </w:t>
      </w:r>
      <w:r w:rsidRPr="00DD5025">
        <w:t xml:space="preserve">Möchten Sie mit Kapitälchen einzelne Wörter hervorheben, nutzen Sie bitte dazu die Formatvorlage </w:t>
      </w:r>
      <w:r w:rsidRPr="009A633D">
        <w:rPr>
          <w:smallCaps/>
        </w:rPr>
        <w:t>Kapitälchen</w:t>
      </w:r>
      <w:r w:rsidRPr="00DD5025">
        <w:t xml:space="preserve">.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rsidR="00454045">
        <w:rPr>
          <w:rStyle w:val="Funotenzeichen"/>
        </w:rPr>
        <w:footnoteReference w:id="3"/>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w:t>
      </w:r>
      <w:r w:rsidR="00454045">
        <w:rPr>
          <w:rStyle w:val="Funotenzeichen"/>
        </w:rPr>
        <w:footnoteReference w:id="4"/>
      </w:r>
      <w:r>
        <w:t xml:space="preserve"> Leerzeilen sollten möglichst vermieden werden. Die Größe der Absatzabstände wird von uns zu einem späteren Zeitpunkt den einzelnen Textbestandteilen zugewiesen, mehrere aufeinanderfolgende Absatzmarken müssen wir dann mühsam entfernen.</w:t>
      </w:r>
    </w:p>
    <w:p w:rsidR="00A91057" w:rsidRDefault="00A91057" w:rsidP="00A91057">
      <w:pPr>
        <w:pStyle w:val="IndentQuote"/>
        <w:rPr>
          <w:lang w:val="de-DE"/>
        </w:rPr>
      </w:pPr>
      <w:r>
        <w:rPr>
          <w:lang w:val="de-DE"/>
        </w:rPr>
        <w:t xml:space="preserve">Es wird uns ein Bedürfnis sein, unser herrliches Vaterland besser und immer besser kennen zu lernen. Wir Süddeutschen wollen den alten Drang nach Süden zurückdämmen und erst einmal Mittel- und Norddeutschland bereisen. Die Norddeutschen sollen uns in dem Punkt vorbildlich sein: sie kennen unser Land unendlich besser als wir das ihre. Haben wir uns nicht in den letzten Jahren, als </w:t>
      </w:r>
      <w:proofErr w:type="spellStart"/>
      <w:r>
        <w:rPr>
          <w:lang w:val="de-DE"/>
        </w:rPr>
        <w:t>Langewiesche</w:t>
      </w:r>
      <w:proofErr w:type="spellEnd"/>
      <w:r>
        <w:rPr>
          <w:lang w:val="de-DE"/>
        </w:rPr>
        <w:t xml:space="preserve"> mit seinen Sammlungen Deutsche Dome, Deutsche Plastik, Deutscher Barock, als Piper mit der Schönen Deutschen Stadt herausrückte, geradezu geschämt, was wir alles nicht kannten, und uns gelobt, endlich nicht mehr in die Ferne zu schweifen, wo das Gute, das Beste wirklich so nahe liegt?</w:t>
      </w:r>
    </w:p>
    <w:p w:rsidR="007F0B25" w:rsidRDefault="007F0B25" w:rsidP="007F0B25">
      <w:pPr>
        <w:pStyle w:val="TextStandardeingerckt"/>
      </w:pPr>
      <w:r>
        <w:lastRenderedPageBreak/>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F737E7" w:rsidRPr="004A20D0" w:rsidRDefault="0038692F" w:rsidP="004A20D0">
      <w:pPr>
        <w:pStyle w:val="berschrift2"/>
        <w:rPr>
          <w:sz w:val="56"/>
          <w:szCs w:val="56"/>
        </w:rPr>
      </w:pPr>
      <w:r w:rsidRPr="004A20D0">
        <w:rPr>
          <w:sz w:val="56"/>
          <w:szCs w:val="56"/>
        </w:rPr>
        <w:t>K</w:t>
      </w:r>
      <w:r w:rsidR="00C70AB5" w:rsidRPr="004A20D0">
        <w:rPr>
          <w:sz w:val="56"/>
          <w:szCs w:val="56"/>
        </w:rPr>
        <w:t>apitel</w:t>
      </w:r>
      <w:r w:rsidR="006A322B" w:rsidRPr="004A20D0">
        <w:rPr>
          <w:sz w:val="56"/>
          <w:szCs w:val="56"/>
        </w:rPr>
        <w:t xml:space="preserve">: </w:t>
      </w:r>
      <w:r w:rsidR="00C70AB5" w:rsidRPr="004A20D0">
        <w:rPr>
          <w:sz w:val="56"/>
          <w:szCs w:val="56"/>
        </w:rPr>
        <w:t>Überschrift</w:t>
      </w:r>
      <w:r w:rsidR="00AA24DD" w:rsidRPr="004A20D0">
        <w:rPr>
          <w:sz w:val="56"/>
          <w:szCs w:val="56"/>
        </w:rPr>
        <w:t xml:space="preserve"> 2, </w:t>
      </w:r>
      <w:r w:rsidR="00854C82" w:rsidRPr="004A20D0">
        <w:rPr>
          <w:sz w:val="56"/>
          <w:szCs w:val="56"/>
        </w:rPr>
        <w:t>Schriftg</w:t>
      </w:r>
      <w:r w:rsidR="00C70AB5" w:rsidRPr="004A20D0">
        <w:rPr>
          <w:sz w:val="56"/>
          <w:szCs w:val="56"/>
        </w:rPr>
        <w:t>röße</w:t>
      </w:r>
      <w:r w:rsidR="006A322B" w:rsidRPr="004A20D0">
        <w:rPr>
          <w:sz w:val="56"/>
          <w:szCs w:val="56"/>
        </w:rPr>
        <w:t xml:space="preserve"> </w:t>
      </w:r>
      <w:r w:rsidR="007D37F5">
        <w:rPr>
          <w:sz w:val="56"/>
          <w:szCs w:val="56"/>
        </w:rPr>
        <w:t>2</w:t>
      </w:r>
      <w:r w:rsidR="00597C57" w:rsidRPr="004A20D0">
        <w:rPr>
          <w:sz w:val="56"/>
          <w:szCs w:val="56"/>
        </w:rPr>
        <w:t>8</w:t>
      </w:r>
      <w:r w:rsidR="00251AD6" w:rsidRPr="004A20D0">
        <w:rPr>
          <w:sz w:val="56"/>
          <w:szCs w:val="56"/>
        </w:rPr>
        <w:t xml:space="preserve">, </w:t>
      </w:r>
      <w:r w:rsidR="00326653" w:rsidRPr="004A20D0">
        <w:rPr>
          <w:sz w:val="56"/>
          <w:szCs w:val="56"/>
        </w:rPr>
        <w:t>f</w:t>
      </w:r>
      <w:r w:rsidR="00C70AB5" w:rsidRPr="004A20D0">
        <w:rPr>
          <w:sz w:val="56"/>
          <w:szCs w:val="56"/>
        </w:rPr>
        <w:t>ett</w:t>
      </w:r>
      <w:r w:rsidR="00DD5025" w:rsidRPr="004A20D0">
        <w:rPr>
          <w:sz w:val="56"/>
          <w:szCs w:val="56"/>
        </w:rPr>
        <w:t xml:space="preserve"> (auch für Einleitung</w:t>
      </w:r>
      <w:r w:rsidR="00D517F7" w:rsidRPr="004A20D0">
        <w:rPr>
          <w:sz w:val="56"/>
          <w:szCs w:val="56"/>
        </w:rPr>
        <w:t>,</w:t>
      </w:r>
      <w:r w:rsidR="00DD5025" w:rsidRPr="004A20D0">
        <w:rPr>
          <w:sz w:val="56"/>
          <w:szCs w:val="56"/>
        </w:rPr>
        <w:t xml:space="preserve"> Vorwort</w:t>
      </w:r>
      <w:r w:rsidR="00D517F7" w:rsidRPr="004A20D0">
        <w:rPr>
          <w:sz w:val="56"/>
          <w:szCs w:val="56"/>
        </w:rPr>
        <w:t xml:space="preserve"> und Bibliographie</w:t>
      </w:r>
      <w:r w:rsidR="00DD5025" w:rsidRPr="004A20D0">
        <w:rPr>
          <w:sz w:val="56"/>
          <w:szCs w:val="56"/>
        </w:rPr>
        <w:t>)</w:t>
      </w:r>
    </w:p>
    <w:p w:rsidR="00D426BA" w:rsidRDefault="00854C82" w:rsidP="007F0E44">
      <w:r w:rsidRPr="00EB0180">
        <w:t>Fließtext: Schriftgröße</w:t>
      </w:r>
      <w:r w:rsidR="006546F9" w:rsidRPr="00EB0180">
        <w:t xml:space="preserve"> 12, </w:t>
      </w:r>
      <w:r w:rsidRPr="00EB0180">
        <w:t>nicht fett</w:t>
      </w:r>
      <w:r w:rsidR="006546F9" w:rsidRPr="00EB0180">
        <w:t xml:space="preserve">. </w:t>
      </w:r>
      <w:r w:rsidRPr="00EB0180">
        <w:t xml:space="preserve">Ihre erste Fußnote sollte </w:t>
      </w:r>
      <w:r w:rsidR="001F5BB8" w:rsidRPr="00EB0180">
        <w:t>(wie in diesem Text) frühestens</w:t>
      </w:r>
      <w:r w:rsidR="001F5BB8">
        <w:t xml:space="preserve"> am Ende des ersten Satzes im Fließtext stehen</w:t>
      </w:r>
      <w:r w:rsidR="00251AD6" w:rsidRPr="003034FC">
        <w:t xml:space="preserve">. </w:t>
      </w:r>
      <w:r w:rsidR="001F5BB8">
        <w:t>Wichtig ist, dass d</w:t>
      </w:r>
      <w:r w:rsidR="003034FC" w:rsidRPr="003034FC">
        <w:t xml:space="preserve">er Fließtext </w:t>
      </w:r>
      <w:r w:rsidR="001F5BB8" w:rsidRPr="00EB0180">
        <w:t>einheitlich</w:t>
      </w:r>
      <w:r w:rsidR="001F5BB8">
        <w:t xml:space="preserve"> formatiert ist</w:t>
      </w:r>
      <w:r w:rsidR="003034FC" w:rsidRPr="003034FC">
        <w:t>, zum Beispiel mit doppeltem Zeilenabstand und linksbün</w:t>
      </w:r>
      <w:r w:rsidR="003034FC">
        <w:t xml:space="preserve">dig, </w:t>
      </w:r>
      <w:r w:rsidR="00D017F8">
        <w:t xml:space="preserve">er </w:t>
      </w:r>
      <w:r w:rsidR="003034FC">
        <w:t>muss aber keine spezielle Formatierungsvorgaben erfüllen</w:t>
      </w:r>
      <w:r w:rsidR="008C5202" w:rsidRPr="00DD5025">
        <w:t>.</w:t>
      </w:r>
      <w:r w:rsidR="0092788C">
        <w:t xml:space="preserve"> </w:t>
      </w:r>
      <w:r w:rsidR="002A4D0B" w:rsidRPr="00DD5025">
        <w:t xml:space="preserve">Wenn Sie Wörter oder einzelne Textteile kursiv setzen möchten, verwenden Sie bitte die Formatvorlage Kursiv. Möchten Sie mit Kapitälchen einzelne Wörter hervorheben, nutzen Sie bitte dazu die Formatvorlage Kapitälchen. </w:t>
      </w:r>
      <w:r w:rsidR="001F5BB8">
        <w:t xml:space="preserve">Die endgültige Formatierung erfolgt </w:t>
      </w:r>
      <w:r w:rsidR="003034FC" w:rsidRPr="003034FC">
        <w:t>in einem späteren Stadium</w:t>
      </w:r>
      <w:r w:rsidR="001F5BB8">
        <w:t xml:space="preserve"> und ist je nach </w:t>
      </w:r>
      <w:r w:rsidR="003034FC" w:rsidRPr="003034FC">
        <w:t>Zielformat</w:t>
      </w:r>
      <w:r w:rsidR="0097779E" w:rsidRPr="003034FC">
        <w:t xml:space="preserve"> (</w:t>
      </w:r>
      <w:r w:rsidR="0099650F">
        <w:t xml:space="preserve">HTML, PDF, </w:t>
      </w:r>
      <w:proofErr w:type="spellStart"/>
      <w:r w:rsidR="00251AD6" w:rsidRPr="003034FC">
        <w:t>PoD</w:t>
      </w:r>
      <w:proofErr w:type="spellEnd"/>
      <w:r w:rsidR="003034FC">
        <w:t>)</w:t>
      </w:r>
      <w:r w:rsidR="001F5BB8">
        <w:t xml:space="preserve"> unterschiedlich</w:t>
      </w:r>
      <w:r w:rsidR="00251AD6" w:rsidRPr="003034FC">
        <w:t>.</w:t>
      </w:r>
      <w:r w:rsidR="00AA40ED">
        <w:t xml:space="preserve"> Wenn Sie </w:t>
      </w:r>
      <w:r w:rsidR="00757E04">
        <w:t>mit der</w:t>
      </w:r>
      <w:r w:rsidR="00C324B7">
        <w:t xml:space="preserve"> Autor-Jahr-Zitierweise arbeiten, fügen Sie bitte die </w:t>
      </w:r>
      <w:r w:rsidR="00331C25">
        <w:t xml:space="preserve">Verweise wie gewohnt </w:t>
      </w:r>
      <w:r w:rsidR="00AA40ED">
        <w:t>in dieser Form</w:t>
      </w:r>
      <w:r w:rsidR="00331C25">
        <w:t xml:space="preserve"> ein</w:t>
      </w:r>
      <w:r w:rsidR="00C324B7">
        <w:t>:</w:t>
      </w:r>
      <w:r w:rsidR="00AA40ED">
        <w:t xml:space="preserve"> (Garcia </w:t>
      </w:r>
      <w:proofErr w:type="spellStart"/>
      <w:r w:rsidR="00AA40ED">
        <w:t>Marquez</w:t>
      </w:r>
      <w:proofErr w:type="spellEnd"/>
      <w:r w:rsidR="00AA40ED">
        <w:t xml:space="preserve"> 1988).</w:t>
      </w:r>
      <w:r w:rsidR="00973D0C">
        <w:t xml:space="preserve"> A</w:t>
      </w:r>
      <w:r w:rsidR="00943C0A">
        <w:t xml:space="preserve">uf andere Kapitel Ihres Buches verweisen Sie bitte </w:t>
      </w:r>
      <w:r w:rsidR="00973D0C">
        <w:t xml:space="preserve">ebenfalls </w:t>
      </w:r>
      <w:r w:rsidR="00943C0A">
        <w:t>mit runden Klammern (Kapitel 3).</w:t>
      </w:r>
      <w:r w:rsidR="00757E04">
        <w:t xml:space="preserve"> </w:t>
      </w:r>
      <w:r w:rsidR="00973D0C">
        <w:t xml:space="preserve">Leerzeilen sollten </w:t>
      </w:r>
      <w:r w:rsidR="00CF4AC1">
        <w:t xml:space="preserve">möglichst </w:t>
      </w:r>
      <w:r w:rsidR="00973D0C">
        <w:t>vermieden werden</w:t>
      </w:r>
      <w:r w:rsidR="00757E04">
        <w:t xml:space="preserve">. Die Größe der </w:t>
      </w:r>
      <w:r w:rsidR="00973D0C">
        <w:t>Absatza</w:t>
      </w:r>
      <w:r w:rsidR="00757E04">
        <w:t>bstände wird von uns zu einem späteren Zeitpunkt den einzelnen Textbestandteilen zugewiesen, mehrere aufeinanderfolgende Absatzmark</w:t>
      </w:r>
      <w:r w:rsidR="00FE6D0F">
        <w:t>en müssen wir dann mühsam entfernen.</w:t>
      </w:r>
    </w:p>
    <w:p w:rsidR="007F0E44" w:rsidRPr="007F0E44" w:rsidRDefault="007F0E44" w:rsidP="007F0E44">
      <w:pPr>
        <w:pStyle w:val="TextStandardeingerckt"/>
        <w:rPr>
          <w:lang w:eastAsia="zh-CN"/>
        </w:rPr>
      </w:pPr>
      <w:r>
        <w:rPr>
          <w:lang w:eastAsia="zh-CN"/>
        </w:rPr>
        <w:t>Tabelle 1: Tabellenlegende</w:t>
      </w:r>
    </w:p>
    <w:tbl>
      <w:tblPr>
        <w:tblStyle w:val="Tabellenraster"/>
        <w:tblW w:w="0" w:type="auto"/>
        <w:tblLook w:val="04A0" w:firstRow="1" w:lastRow="0" w:firstColumn="1" w:lastColumn="0" w:noHBand="0" w:noVBand="1"/>
      </w:tblPr>
      <w:tblGrid>
        <w:gridCol w:w="1535"/>
        <w:gridCol w:w="1535"/>
        <w:gridCol w:w="1535"/>
        <w:gridCol w:w="1535"/>
        <w:gridCol w:w="1536"/>
        <w:gridCol w:w="1536"/>
      </w:tblGrid>
      <w:tr w:rsidR="007F0E44" w:rsidTr="00FE71FE">
        <w:trPr>
          <w:tblHeader/>
        </w:trPr>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1</w:t>
            </w:r>
            <w:r>
              <w:rPr>
                <w:b/>
                <w:lang w:eastAsia="zh-CN"/>
              </w:rPr>
              <w:t>a</w:t>
            </w:r>
          </w:p>
        </w:tc>
        <w:tc>
          <w:tcPr>
            <w:tcW w:w="1535" w:type="dxa"/>
            <w:vMerge w:val="restart"/>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2</w:t>
            </w:r>
          </w:p>
        </w:tc>
        <w:tc>
          <w:tcPr>
            <w:tcW w:w="3070" w:type="dxa"/>
            <w:gridSpan w:val="2"/>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3</w:t>
            </w:r>
          </w:p>
        </w:tc>
        <w:tc>
          <w:tcPr>
            <w:tcW w:w="3072" w:type="dxa"/>
            <w:gridSpan w:val="2"/>
            <w:vMerge w:val="restart"/>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4</w:t>
            </w:r>
          </w:p>
        </w:tc>
      </w:tr>
      <w:tr w:rsidR="007F0E44" w:rsidTr="00FE71FE">
        <w:trPr>
          <w:tblHeader/>
        </w:trPr>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1-1</w:t>
            </w:r>
          </w:p>
        </w:tc>
        <w:tc>
          <w:tcPr>
            <w:tcW w:w="1535" w:type="dxa"/>
            <w:vMerge/>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p>
        </w:tc>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3-1</w:t>
            </w:r>
          </w:p>
        </w:tc>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3-2</w:t>
            </w:r>
          </w:p>
        </w:tc>
        <w:tc>
          <w:tcPr>
            <w:tcW w:w="3072" w:type="dxa"/>
            <w:gridSpan w:val="2"/>
            <w:vMerge/>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p>
        </w:tc>
      </w:tr>
      <w:tr w:rsidR="007F0E44" w:rsidTr="0071403D">
        <w:tc>
          <w:tcPr>
            <w:tcW w:w="3070" w:type="dxa"/>
            <w:gridSpan w:val="2"/>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1 a</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A</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w:t>
            </w:r>
            <w:bookmarkStart w:id="0" w:name="_GoBack"/>
            <w:bookmarkEnd w:id="0"/>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x</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o</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2</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b</w:t>
            </w:r>
          </w:p>
        </w:tc>
        <w:tc>
          <w:tcPr>
            <w:tcW w:w="1535" w:type="dxa"/>
            <w:vMerge w:val="restart"/>
          </w:tcPr>
          <w:p w:rsidR="007F0E44" w:rsidRDefault="007F0E44" w:rsidP="007F0E44">
            <w:pPr>
              <w:pStyle w:val="TextStandardeingerckt"/>
              <w:ind w:firstLine="0"/>
              <w:rPr>
                <w:lang w:eastAsia="zh-CN"/>
              </w:rPr>
            </w:pPr>
            <w:r>
              <w:rPr>
                <w:lang w:eastAsia="zh-CN"/>
              </w:rPr>
              <w:t>B-C</w:t>
            </w:r>
          </w:p>
        </w:tc>
        <w:tc>
          <w:tcPr>
            <w:tcW w:w="3071" w:type="dxa"/>
            <w:gridSpan w:val="2"/>
            <w:vMerge w:val="restart"/>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ii-y-iii-z</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p</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3</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c</w:t>
            </w:r>
          </w:p>
        </w:tc>
        <w:tc>
          <w:tcPr>
            <w:tcW w:w="1535" w:type="dxa"/>
            <w:vMerge/>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c>
          <w:tcPr>
            <w:tcW w:w="3071" w:type="dxa"/>
            <w:gridSpan w:val="2"/>
            <w:vMerge/>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q</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Mehrere</w:t>
            </w:r>
          </w:p>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Absätze</w:t>
            </w:r>
          </w:p>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in einer Zeile</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F</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G</w:t>
            </w:r>
          </w:p>
        </w:tc>
        <w:tc>
          <w:tcPr>
            <w:tcW w:w="3071" w:type="dxa"/>
            <w:gridSpan w:val="2"/>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t xml:space="preserve">Zelle mit Auszeichnungen: </w:t>
            </w:r>
            <w:r w:rsidRPr="007F0E44">
              <w:rPr>
                <w:i/>
              </w:rPr>
              <w:t>kursiv</w:t>
            </w:r>
            <w:r>
              <w:t xml:space="preserve">, </w:t>
            </w:r>
            <w:r w:rsidRPr="007F0E44">
              <w:rPr>
                <w:i/>
              </w:rPr>
              <w:t>fett</w:t>
            </w:r>
            <w:r>
              <w:t>, Kapitälchen</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r>
    </w:tbl>
    <w:p w:rsidR="007F0E44" w:rsidRPr="007F0E44" w:rsidRDefault="007F0E44" w:rsidP="007F0E44">
      <w:pPr>
        <w:pStyle w:val="TextStandardeingerckt"/>
        <w:rPr>
          <w:lang w:eastAsia="zh-CN"/>
        </w:rPr>
      </w:pPr>
    </w:p>
    <w:p w:rsidR="0077259B" w:rsidRDefault="00F737E7" w:rsidP="009E46C6">
      <w:pPr>
        <w:pStyle w:val="TextStandardeingerckt"/>
      </w:pPr>
      <w:r>
        <w:t xml:space="preserve">Eingerückter </w:t>
      </w:r>
      <w:r w:rsidR="009F162C" w:rsidRPr="00D017F8">
        <w:t>Fließtext: Schriftgröße 12, nicht fett.</w:t>
      </w:r>
      <w:r w:rsidR="00943C0A">
        <w:t xml:space="preserve"> </w:t>
      </w:r>
      <w:r w:rsidR="0092788C">
        <w:t xml:space="preserve">Auch hier gilt, </w:t>
      </w:r>
      <w:r w:rsidR="009F162C">
        <w:t xml:space="preserve">dass </w:t>
      </w:r>
      <w:r w:rsidR="0092788C">
        <w:t xml:space="preserve">Sie vor allem auf die einheitliche Formatierung des </w:t>
      </w:r>
      <w:r w:rsidR="009F162C" w:rsidRPr="003034FC">
        <w:t>Fließtext</w:t>
      </w:r>
      <w:r w:rsidR="0092788C">
        <w:t>es achten sollten</w:t>
      </w:r>
      <w:r w:rsidR="009F162C" w:rsidRPr="003034FC">
        <w:t xml:space="preserve">, </w:t>
      </w:r>
      <w:r w:rsidR="0092788C">
        <w:t>Sie</w:t>
      </w:r>
      <w:r w:rsidR="009F162C">
        <w:t xml:space="preserve"> </w:t>
      </w:r>
      <w:r w:rsidR="0092788C">
        <w:t xml:space="preserve">aber </w:t>
      </w:r>
      <w:r w:rsidR="009F162C">
        <w:t>keine spezielle</w:t>
      </w:r>
      <w:r w:rsidR="0092788C">
        <w:t>n</w:t>
      </w:r>
      <w:r w:rsidR="009F162C">
        <w:t xml:space="preserve"> </w:t>
      </w:r>
      <w:r w:rsidR="009F162C">
        <w:lastRenderedPageBreak/>
        <w:t>Formatierungsvorgaben erfüllen</w:t>
      </w:r>
      <w:r w:rsidR="0092788C">
        <w:t xml:space="preserve"> müssen</w:t>
      </w:r>
      <w:r w:rsidR="009F162C" w:rsidRPr="003034FC">
        <w:t xml:space="preserve">. </w:t>
      </w:r>
      <w:r w:rsidR="009F162C">
        <w:t xml:space="preserve">Die endgültige Formatierung erfolgt </w:t>
      </w:r>
      <w:r w:rsidR="009F162C" w:rsidRPr="003034FC">
        <w:t>in einem späteren Stadium</w:t>
      </w:r>
      <w:r w:rsidR="009F162C">
        <w:t xml:space="preserve"> und ist je nach </w:t>
      </w:r>
      <w:r w:rsidR="009F162C" w:rsidRPr="003034FC">
        <w:t xml:space="preserve">Zielformat (HTML, PDF, </w:t>
      </w:r>
      <w:proofErr w:type="spellStart"/>
      <w:r w:rsidR="009F162C" w:rsidRPr="003034FC">
        <w:t>ePub</w:t>
      </w:r>
      <w:proofErr w:type="spellEnd"/>
      <w:r w:rsidR="009F162C" w:rsidRPr="003034FC">
        <w:t xml:space="preserve">, </w:t>
      </w:r>
      <w:proofErr w:type="spellStart"/>
      <w:r w:rsidR="009F162C" w:rsidRPr="003034FC">
        <w:t>PoD</w:t>
      </w:r>
      <w:proofErr w:type="spellEnd"/>
      <w:r w:rsidR="009F162C">
        <w:t>) unterschiedlich</w:t>
      </w:r>
      <w:r w:rsidR="009F162C" w:rsidRPr="003034FC">
        <w:t>.</w:t>
      </w:r>
    </w:p>
    <w:p w:rsidR="007F0B25" w:rsidRPr="004A20D0" w:rsidRDefault="007F0B25" w:rsidP="004A20D0">
      <w:pPr>
        <w:pStyle w:val="berschrift3"/>
        <w:rPr>
          <w:sz w:val="48"/>
          <w:szCs w:val="48"/>
        </w:rPr>
      </w:pPr>
      <w:r w:rsidRPr="004A20D0">
        <w:rPr>
          <w:sz w:val="48"/>
          <w:szCs w:val="48"/>
        </w:rPr>
        <w:t xml:space="preserve">Kapitel: Überschrift 3, Schriftgröße </w:t>
      </w:r>
      <w:r w:rsidR="007D37F5">
        <w:rPr>
          <w:sz w:val="48"/>
          <w:szCs w:val="48"/>
        </w:rPr>
        <w:t>24</w:t>
      </w:r>
      <w:r w:rsidRPr="004A20D0">
        <w:rPr>
          <w:sz w:val="48"/>
          <w:szCs w:val="48"/>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7D37F5" w:rsidRDefault="007F0B25" w:rsidP="004A20D0">
      <w:pPr>
        <w:pStyle w:val="berschrift4"/>
        <w:rPr>
          <w:sz w:val="40"/>
          <w:szCs w:val="40"/>
        </w:rPr>
      </w:pPr>
      <w:r w:rsidRPr="007D37F5">
        <w:rPr>
          <w:sz w:val="40"/>
          <w:szCs w:val="40"/>
        </w:rPr>
        <w:t xml:space="preserve">Kapitel: Überschrift </w:t>
      </w:r>
      <w:r w:rsidRPr="007D37F5">
        <w:rPr>
          <w:rStyle w:val="berschrift4Zchn"/>
          <w:b/>
          <w:sz w:val="40"/>
          <w:szCs w:val="40"/>
        </w:rPr>
        <w:t>4</w:t>
      </w:r>
      <w:r w:rsidRPr="007D37F5">
        <w:rPr>
          <w:sz w:val="40"/>
          <w:szCs w:val="40"/>
        </w:rPr>
        <w:t xml:space="preserve">, Schriftgröße </w:t>
      </w:r>
      <w:r w:rsidR="007D37F5">
        <w:rPr>
          <w:sz w:val="40"/>
          <w:szCs w:val="40"/>
        </w:rPr>
        <w:t>20</w:t>
      </w:r>
      <w:r w:rsidRPr="007D37F5">
        <w:rPr>
          <w:sz w:val="40"/>
          <w:szCs w:val="40"/>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w:t>
      </w:r>
      <w:r>
        <w:lastRenderedPageBreak/>
        <w:t xml:space="preserve">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9E46C6" w:rsidRDefault="007F0B25" w:rsidP="009E46C6">
      <w:pPr>
        <w:pStyle w:val="TextStandardeingerckt"/>
      </w:pPr>
    </w:p>
    <w:sectPr w:rsidR="007F0B25" w:rsidRPr="009E46C6">
      <w:headerReference w:type="default" r:id="rId9"/>
      <w:footerReference w:type="default" r:id="rId10"/>
      <w:footnotePr>
        <w:numStart w:val="287"/>
      </w:footnotePr>
      <w:pgSz w:w="11906" w:h="16838"/>
      <w:pgMar w:top="1417" w:right="1417" w:bottom="1134" w:left="1417"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190" w:rsidRDefault="00F97190" w:rsidP="00DD5025">
      <w:r>
        <w:separator/>
      </w:r>
    </w:p>
  </w:endnote>
  <w:endnote w:type="continuationSeparator" w:id="0">
    <w:p w:rsidR="00F97190" w:rsidRDefault="00F97190" w:rsidP="00DD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inux Libertine">
    <w:altName w:val="Times New Roman"/>
    <w:panose1 w:val="02000503000000000000"/>
    <w:charset w:val="00"/>
    <w:family w:val="auto"/>
    <w:pitch w:val="variable"/>
    <w:sig w:usb0="00000000" w:usb1="5000E4FB" w:usb2="0000002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Fuzeile"/>
    </w:pPr>
    <w:r w:rsidRPr="00AD4916">
      <w:t>Die ist die Fußzeile. Bitte fügen Sie nichts in den Fußzeilenbereich 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190" w:rsidRDefault="00F97190" w:rsidP="00DD5025">
      <w:r>
        <w:separator/>
      </w:r>
    </w:p>
  </w:footnote>
  <w:footnote w:type="continuationSeparator" w:id="0">
    <w:p w:rsidR="00F97190" w:rsidRDefault="00F97190" w:rsidP="00DD5025">
      <w:r>
        <w:continuationSeparator/>
      </w:r>
    </w:p>
  </w:footnote>
  <w:footnote w:id="1">
    <w:p w:rsidR="00F571D9" w:rsidRDefault="00F571D9">
      <w:pPr>
        <w:pStyle w:val="Funotentext"/>
      </w:pPr>
      <w:r>
        <w:rPr>
          <w:rStyle w:val="Funotenzeichen"/>
        </w:rPr>
        <w:footnoteRef/>
      </w:r>
      <w:r>
        <w:t xml:space="preserve"> Fußnotentext.</w:t>
      </w:r>
    </w:p>
  </w:footnote>
  <w:footnote w:id="2">
    <w:p w:rsidR="00454045" w:rsidRDefault="00454045">
      <w:pPr>
        <w:pStyle w:val="Funotentext"/>
      </w:pPr>
      <w:r>
        <w:rPr>
          <w:rStyle w:val="Funotenzeichen"/>
        </w:rPr>
        <w:footnoteRef/>
      </w:r>
      <w:r>
        <w:t xml:space="preserve"> Dies ist eine Fußnote mit der Word-Funktion für Fußnoten. Sie enthält eine </w:t>
      </w:r>
      <w:r w:rsidRPr="00454045">
        <w:rPr>
          <w:i/>
        </w:rPr>
        <w:t>Kursivstellung</w:t>
      </w:r>
      <w:r>
        <w:t xml:space="preserve"> und eine </w:t>
      </w:r>
      <w:r w:rsidRPr="00454045">
        <w:rPr>
          <w:b/>
        </w:rPr>
        <w:t>Fettstellung</w:t>
      </w:r>
      <w:r>
        <w:t>. Ein zweiter regulärer Absatz folgt auf diesen.</w:t>
      </w:r>
    </w:p>
    <w:p w:rsidR="00454045" w:rsidRDefault="00454045">
      <w:pPr>
        <w:pStyle w:val="Funotentext"/>
      </w:pPr>
      <w:r>
        <w:t>Dies ist der zweite Absatz in dieser Fußnote.</w:t>
      </w:r>
    </w:p>
  </w:footnote>
  <w:footnote w:id="3">
    <w:p w:rsidR="00454045" w:rsidRDefault="00454045">
      <w:pPr>
        <w:pStyle w:val="Funotentext"/>
      </w:pPr>
      <w:r>
        <w:rPr>
          <w:rStyle w:val="Funotenzeichen"/>
        </w:rPr>
        <w:footnoteRef/>
      </w:r>
      <w:r>
        <w:t xml:space="preserve"> Eine zweite Fußnote mit einem Hyperlink, der mit der Word-Funktion für Hyperlinks ausgezeichnet ist: </w:t>
      </w:r>
      <w:hyperlink r:id="rId1" w:history="1">
        <w:r w:rsidRPr="00454045">
          <w:rPr>
            <w:rStyle w:val="Hyperlink"/>
          </w:rPr>
          <w:t>http://www.google.de</w:t>
        </w:r>
      </w:hyperlink>
      <w:r>
        <w:t>.</w:t>
      </w:r>
    </w:p>
  </w:footnote>
  <w:footnote w:id="4">
    <w:p w:rsidR="00454045" w:rsidRDefault="00454045">
      <w:pPr>
        <w:pStyle w:val="Funotentext"/>
      </w:pPr>
      <w:r>
        <w:rPr>
          <w:rStyle w:val="Funotenzeichen"/>
        </w:rPr>
        <w:footnoteRef/>
      </w:r>
      <w:r>
        <w:t xml:space="preserve"> Diese Fußnote enthält einen DOI: </w:t>
      </w:r>
      <w:r w:rsidRPr="00454045">
        <w:t>10.17885/heiup.48.42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Kopfzeile"/>
    </w:pPr>
    <w:r w:rsidRPr="00AD4916">
      <w:t>Dies ist die Kopfzeile. Bitte fügen Sie nichts in den Kopfzeilenbereich ein.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1C843A5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numStart w:val="287"/>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1F"/>
    <w:rsid w:val="00032250"/>
    <w:rsid w:val="000343D4"/>
    <w:rsid w:val="000811C1"/>
    <w:rsid w:val="000A52CF"/>
    <w:rsid w:val="000C2741"/>
    <w:rsid w:val="000F68A4"/>
    <w:rsid w:val="00101AA5"/>
    <w:rsid w:val="00127FD4"/>
    <w:rsid w:val="0014247B"/>
    <w:rsid w:val="00143AFB"/>
    <w:rsid w:val="001527BD"/>
    <w:rsid w:val="001945A0"/>
    <w:rsid w:val="001954D2"/>
    <w:rsid w:val="001D3BC3"/>
    <w:rsid w:val="001E2025"/>
    <w:rsid w:val="001F1462"/>
    <w:rsid w:val="001F5BB8"/>
    <w:rsid w:val="00251AD6"/>
    <w:rsid w:val="0025752D"/>
    <w:rsid w:val="002A4D0B"/>
    <w:rsid w:val="002F1D7A"/>
    <w:rsid w:val="003034FC"/>
    <w:rsid w:val="00326653"/>
    <w:rsid w:val="00331C25"/>
    <w:rsid w:val="00340E7A"/>
    <w:rsid w:val="00342802"/>
    <w:rsid w:val="003576DC"/>
    <w:rsid w:val="0038692F"/>
    <w:rsid w:val="00393CFE"/>
    <w:rsid w:val="003B5412"/>
    <w:rsid w:val="003D7C1F"/>
    <w:rsid w:val="00426ADA"/>
    <w:rsid w:val="00426BDF"/>
    <w:rsid w:val="00436BF3"/>
    <w:rsid w:val="00454045"/>
    <w:rsid w:val="00483D10"/>
    <w:rsid w:val="0049112B"/>
    <w:rsid w:val="0049136C"/>
    <w:rsid w:val="004A20D0"/>
    <w:rsid w:val="004E3FF8"/>
    <w:rsid w:val="0050764D"/>
    <w:rsid w:val="00516343"/>
    <w:rsid w:val="00565A27"/>
    <w:rsid w:val="00597C57"/>
    <w:rsid w:val="005A372B"/>
    <w:rsid w:val="005C43E4"/>
    <w:rsid w:val="005E2B24"/>
    <w:rsid w:val="005E4C29"/>
    <w:rsid w:val="00600E0A"/>
    <w:rsid w:val="006245E5"/>
    <w:rsid w:val="00626DE6"/>
    <w:rsid w:val="00633BA0"/>
    <w:rsid w:val="006409FC"/>
    <w:rsid w:val="0064286D"/>
    <w:rsid w:val="006546F9"/>
    <w:rsid w:val="00660282"/>
    <w:rsid w:val="00664A19"/>
    <w:rsid w:val="0068489F"/>
    <w:rsid w:val="006A322B"/>
    <w:rsid w:val="006B7D47"/>
    <w:rsid w:val="00730546"/>
    <w:rsid w:val="00737B55"/>
    <w:rsid w:val="00757E04"/>
    <w:rsid w:val="007658FF"/>
    <w:rsid w:val="0077259B"/>
    <w:rsid w:val="00774A0B"/>
    <w:rsid w:val="007B3FB8"/>
    <w:rsid w:val="007B6E0D"/>
    <w:rsid w:val="007C3B32"/>
    <w:rsid w:val="007D2B83"/>
    <w:rsid w:val="007D37F5"/>
    <w:rsid w:val="007F0B25"/>
    <w:rsid w:val="007F0E44"/>
    <w:rsid w:val="007F3899"/>
    <w:rsid w:val="00804E6A"/>
    <w:rsid w:val="008335C5"/>
    <w:rsid w:val="00854C82"/>
    <w:rsid w:val="00860A5E"/>
    <w:rsid w:val="00861093"/>
    <w:rsid w:val="00861640"/>
    <w:rsid w:val="008702B0"/>
    <w:rsid w:val="008755FE"/>
    <w:rsid w:val="008A568D"/>
    <w:rsid w:val="008B79E1"/>
    <w:rsid w:val="008C5202"/>
    <w:rsid w:val="008D785A"/>
    <w:rsid w:val="008F39FF"/>
    <w:rsid w:val="0091572E"/>
    <w:rsid w:val="009163C4"/>
    <w:rsid w:val="0092788C"/>
    <w:rsid w:val="009338AF"/>
    <w:rsid w:val="00943524"/>
    <w:rsid w:val="00943C0A"/>
    <w:rsid w:val="009471FE"/>
    <w:rsid w:val="00973D0C"/>
    <w:rsid w:val="0097779E"/>
    <w:rsid w:val="0099650F"/>
    <w:rsid w:val="00996949"/>
    <w:rsid w:val="009A633D"/>
    <w:rsid w:val="009C26B8"/>
    <w:rsid w:val="009D3A00"/>
    <w:rsid w:val="009E46C6"/>
    <w:rsid w:val="009F162C"/>
    <w:rsid w:val="00A366E8"/>
    <w:rsid w:val="00A40B14"/>
    <w:rsid w:val="00A42E6F"/>
    <w:rsid w:val="00A7415D"/>
    <w:rsid w:val="00A91057"/>
    <w:rsid w:val="00A95B82"/>
    <w:rsid w:val="00AA24DD"/>
    <w:rsid w:val="00AA40ED"/>
    <w:rsid w:val="00AA7C7C"/>
    <w:rsid w:val="00AC05F4"/>
    <w:rsid w:val="00AC5BC5"/>
    <w:rsid w:val="00AD4916"/>
    <w:rsid w:val="00AF033D"/>
    <w:rsid w:val="00AF5DF9"/>
    <w:rsid w:val="00B05FFC"/>
    <w:rsid w:val="00B31EC6"/>
    <w:rsid w:val="00B42733"/>
    <w:rsid w:val="00B47698"/>
    <w:rsid w:val="00B61FD9"/>
    <w:rsid w:val="00B9028C"/>
    <w:rsid w:val="00BC057B"/>
    <w:rsid w:val="00BF10BB"/>
    <w:rsid w:val="00C225D9"/>
    <w:rsid w:val="00C324B7"/>
    <w:rsid w:val="00C70AB5"/>
    <w:rsid w:val="00C87FC2"/>
    <w:rsid w:val="00CE1141"/>
    <w:rsid w:val="00CF1DAA"/>
    <w:rsid w:val="00CF3137"/>
    <w:rsid w:val="00CF4AC1"/>
    <w:rsid w:val="00D017F8"/>
    <w:rsid w:val="00D1633B"/>
    <w:rsid w:val="00D16FB3"/>
    <w:rsid w:val="00D426BA"/>
    <w:rsid w:val="00D517F7"/>
    <w:rsid w:val="00D64961"/>
    <w:rsid w:val="00D6692D"/>
    <w:rsid w:val="00D826F9"/>
    <w:rsid w:val="00D84326"/>
    <w:rsid w:val="00DA5645"/>
    <w:rsid w:val="00DA6804"/>
    <w:rsid w:val="00DD5025"/>
    <w:rsid w:val="00DF163A"/>
    <w:rsid w:val="00E5464E"/>
    <w:rsid w:val="00EB0180"/>
    <w:rsid w:val="00EB6D6B"/>
    <w:rsid w:val="00F12985"/>
    <w:rsid w:val="00F34883"/>
    <w:rsid w:val="00F35CE7"/>
    <w:rsid w:val="00F571D9"/>
    <w:rsid w:val="00F737E7"/>
    <w:rsid w:val="00F97190"/>
    <w:rsid w:val="00FA2E70"/>
    <w:rsid w:val="00FA49D5"/>
    <w:rsid w:val="00FB3F33"/>
    <w:rsid w:val="00FC4D6A"/>
    <w:rsid w:val="00FE6D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 w:type="table" w:styleId="Tabellenraster">
    <w:name w:val="Table Grid"/>
    <w:basedOn w:val="NormaleTabelle"/>
    <w:uiPriority w:val="59"/>
    <w:rsid w:val="007F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 w:type="table" w:styleId="Tabellenraster">
    <w:name w:val="Table Grid"/>
    <w:basedOn w:val="NormaleTabelle"/>
    <w:uiPriority w:val="59"/>
    <w:rsid w:val="007F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7525">
      <w:bodyDiv w:val="1"/>
      <w:marLeft w:val="0"/>
      <w:marRight w:val="0"/>
      <w:marTop w:val="0"/>
      <w:marBottom w:val="0"/>
      <w:divBdr>
        <w:top w:val="none" w:sz="0" w:space="0" w:color="auto"/>
        <w:left w:val="none" w:sz="0" w:space="0" w:color="auto"/>
        <w:bottom w:val="none" w:sz="0" w:space="0" w:color="auto"/>
        <w:right w:val="none" w:sz="0" w:space="0" w:color="auto"/>
      </w:divBdr>
    </w:div>
    <w:div w:id="1120299581">
      <w:bodyDiv w:val="1"/>
      <w:marLeft w:val="0"/>
      <w:marRight w:val="0"/>
      <w:marTop w:val="0"/>
      <w:marBottom w:val="0"/>
      <w:divBdr>
        <w:top w:val="none" w:sz="0" w:space="0" w:color="auto"/>
        <w:left w:val="none" w:sz="0" w:space="0" w:color="auto"/>
        <w:bottom w:val="none" w:sz="0" w:space="0" w:color="auto"/>
        <w:right w:val="none" w:sz="0" w:space="0" w:color="auto"/>
      </w:divBdr>
    </w:div>
    <w:div w:id="1185511934">
      <w:bodyDiv w:val="1"/>
      <w:marLeft w:val="0"/>
      <w:marRight w:val="0"/>
      <w:marTop w:val="0"/>
      <w:marBottom w:val="0"/>
      <w:divBdr>
        <w:top w:val="none" w:sz="0" w:space="0" w:color="auto"/>
        <w:left w:val="none" w:sz="0" w:space="0" w:color="auto"/>
        <w:bottom w:val="none" w:sz="0" w:space="0" w:color="auto"/>
        <w:right w:val="none" w:sz="0" w:space="0" w:color="auto"/>
      </w:divBdr>
    </w:div>
    <w:div w:id="1386641970">
      <w:bodyDiv w:val="1"/>
      <w:marLeft w:val="0"/>
      <w:marRight w:val="0"/>
      <w:marTop w:val="0"/>
      <w:marBottom w:val="0"/>
      <w:divBdr>
        <w:top w:val="none" w:sz="0" w:space="0" w:color="auto"/>
        <w:left w:val="none" w:sz="0" w:space="0" w:color="auto"/>
        <w:bottom w:val="none" w:sz="0" w:space="0" w:color="auto"/>
        <w:right w:val="none" w:sz="0" w:space="0" w:color="auto"/>
      </w:divBdr>
      <w:divsChild>
        <w:div w:id="1713729236">
          <w:marLeft w:val="0"/>
          <w:marRight w:val="0"/>
          <w:marTop w:val="0"/>
          <w:marBottom w:val="0"/>
          <w:divBdr>
            <w:top w:val="none" w:sz="0" w:space="0" w:color="auto"/>
            <w:left w:val="none" w:sz="0" w:space="0" w:color="auto"/>
            <w:bottom w:val="none" w:sz="0" w:space="0" w:color="auto"/>
            <w:right w:val="none" w:sz="0" w:space="0" w:color="auto"/>
          </w:divBdr>
          <w:divsChild>
            <w:div w:id="6966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587">
      <w:bodyDiv w:val="1"/>
      <w:marLeft w:val="0"/>
      <w:marRight w:val="0"/>
      <w:marTop w:val="0"/>
      <w:marBottom w:val="0"/>
      <w:divBdr>
        <w:top w:val="none" w:sz="0" w:space="0" w:color="auto"/>
        <w:left w:val="none" w:sz="0" w:space="0" w:color="auto"/>
        <w:bottom w:val="none" w:sz="0" w:space="0" w:color="auto"/>
        <w:right w:val="none" w:sz="0" w:space="0" w:color="auto"/>
      </w:divBdr>
      <w:divsChild>
        <w:div w:id="420570161">
          <w:marLeft w:val="0"/>
          <w:marRight w:val="0"/>
          <w:marTop w:val="0"/>
          <w:marBottom w:val="0"/>
          <w:divBdr>
            <w:top w:val="none" w:sz="0" w:space="0" w:color="auto"/>
            <w:left w:val="none" w:sz="0" w:space="0" w:color="auto"/>
            <w:bottom w:val="none" w:sz="0" w:space="0" w:color="auto"/>
            <w:right w:val="none" w:sz="0" w:space="0" w:color="auto"/>
          </w:divBdr>
          <w:divsChild>
            <w:div w:id="1118644292">
              <w:marLeft w:val="0"/>
              <w:marRight w:val="0"/>
              <w:marTop w:val="0"/>
              <w:marBottom w:val="0"/>
              <w:divBdr>
                <w:top w:val="none" w:sz="0" w:space="0" w:color="auto"/>
                <w:left w:val="none" w:sz="0" w:space="0" w:color="auto"/>
                <w:bottom w:val="none" w:sz="0" w:space="0" w:color="auto"/>
                <w:right w:val="none" w:sz="0" w:space="0" w:color="auto"/>
              </w:divBdr>
            </w:div>
            <w:div w:id="1339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google.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esktop\Verlagsworkflow\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9F5F-7AEE-44FC-8904-EB0DEBB2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MS_Word_Template_deutsch.dotx</Template>
  <TotalTime>0</TotalTime>
  <Pages>4</Pages>
  <Words>992</Words>
  <Characters>6255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Working Version of MS Word Template, from which Open Office template will be mirrored</vt:lpstr>
      <vt:lpstr>Working Version of MS Word Template, from which Open Office template will be mirrored</vt:lpstr>
    </vt:vector>
  </TitlesOfParts>
  <Company>University of Heidelberg</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Version of MS Word Template, from which Open Office template will be mirrored</dc:title>
  <dc:creator>Frank Krabbes</dc:creator>
  <cp:lastModifiedBy>Frank Krabbes</cp:lastModifiedBy>
  <cp:revision>18</cp:revision>
  <cp:lastPrinted>2015-10-06T07:56:00Z</cp:lastPrinted>
  <dcterms:created xsi:type="dcterms:W3CDTF">2016-06-14T10:02:00Z</dcterms:created>
  <dcterms:modified xsi:type="dcterms:W3CDTF">2016-06-17T10:58:00Z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0x01010026081EF7B0B923468B2057403E7C3FD7</vt:lpwstr>
  </property>
  <property fmtid="{D5CDD505-2E9C-101B-9397-08002B2CF9AE}" pid="3" name="_dlc_DocIdItemGuid">
    <vt:lpwstr>cfe1fd96-b077-4fbc-b357-9c0d30c3fbc7</vt:lpwstr>
  </property>
</Properties>
</file>